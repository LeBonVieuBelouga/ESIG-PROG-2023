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458953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90D2B16" w14:textId="77777777" w:rsidR="00DA1C58" w:rsidRDefault="00DA1C58"/>
        <w:p w14:paraId="593A9F97" w14:textId="77777777" w:rsidR="00DA1C58" w:rsidRDefault="00A8157A">
          <w:pPr>
            <w:rPr>
              <w:b/>
              <w:sz w:val="22"/>
              <w:szCs w:val="20"/>
              <w:lang w:eastAsia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9F1A845" wp14:editId="5C5C9CDA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4030133</wp:posOffset>
                    </wp:positionV>
                    <wp:extent cx="5753100" cy="4258734"/>
                    <wp:effectExtent l="0" t="0" r="13335" b="889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258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E1B46D" w14:textId="77777777" w:rsidR="00A8157A" w:rsidRPr="001A725B" w:rsidRDefault="00A8157A" w:rsidP="00A8157A">
                                <w:pPr>
                                  <w:pStyle w:val="Test"/>
                                  <w:jc w:val="left"/>
                                  <w:rPr>
                                    <w:u w:val="single"/>
                                  </w:rPr>
                                </w:pPr>
                                <w:r w:rsidRPr="001A725B">
                                  <w:rPr>
                                    <w:u w:val="single"/>
                                  </w:rPr>
                                  <w:t>Participant</w:t>
                                </w:r>
                                <w:r>
                                  <w:rPr>
                                    <w:u w:val="single"/>
                                  </w:rPr>
                                  <w:t>s :</w:t>
                                </w:r>
                              </w:p>
                              <w:p w14:paraId="12D3B71B" w14:textId="77777777" w:rsidR="00A8157A" w:rsidRDefault="00A8157A" w:rsidP="00A8157A">
                                <w:pPr>
                                  <w:pStyle w:val="Test"/>
                                  <w:jc w:val="left"/>
                                </w:pPr>
                              </w:p>
                              <w:tbl>
                                <w:tblPr>
                                  <w:tblStyle w:val="PV"/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blBorders>
                                  <w:tblLook w:val="0480" w:firstRow="0" w:lastRow="0" w:firstColumn="1" w:lastColumn="0" w:noHBand="0" w:noVBand="1"/>
                                </w:tblPr>
                                <w:tblGrid>
                                  <w:gridCol w:w="2122"/>
                                  <w:gridCol w:w="6520"/>
                                </w:tblGrid>
                                <w:tr w:rsidR="00A8157A" w:rsidRPr="00181182" w14:paraId="66B3BD4D" w14:textId="77777777" w:rsidTr="00C67BA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289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5F2443CC" w14:textId="77777777" w:rsidR="00A8157A" w:rsidRPr="00181182" w:rsidRDefault="00A8157A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Jacquet Johan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  <w:shd w:val="clear" w:color="auto" w:fill="C4DCFC"/>
                                    </w:tcPr>
                                    <w:p w14:paraId="0D49E3C5" w14:textId="568AA373" w:rsidR="00A8157A" w:rsidRPr="00181182" w:rsidRDefault="00C67BAB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t>Etudiant à l’ESIG</w:t>
                                      </w:r>
                                    </w:p>
                                  </w:tc>
                                </w:tr>
                                <w:tr w:rsidR="00C67BAB" w:rsidRPr="00181182" w14:paraId="44C7492A" w14:textId="77777777" w:rsidTr="00C67BAB">
                                  <w:trPr>
                                    <w:trHeight w:val="289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0D6F5766" w14:textId="24AE74BD" w:rsidR="00C67BAB" w:rsidRDefault="00C67BAB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Küttel Léo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  <w:shd w:val="clear" w:color="auto" w:fill="C4DCFC"/>
                                    </w:tcPr>
                                    <w:p w14:paraId="03789A62" w14:textId="28437E04" w:rsidR="00C67BAB" w:rsidRDefault="00C67BAB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t>Etudiant à l’ESIG</w:t>
                                      </w:r>
                                    </w:p>
                                  </w:tc>
                                </w:tr>
                                <w:tr w:rsidR="00A8157A" w:rsidRPr="00181182" w14:paraId="68F05D10" w14:textId="77777777" w:rsidTr="00C67BA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289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187230C8" w14:textId="2A30071A" w:rsidR="00A8157A" w:rsidRPr="00181182" w:rsidRDefault="003C55D6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XXXXXXXX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  <w:shd w:val="clear" w:color="auto" w:fill="auto"/>
                                    </w:tcPr>
                                    <w:p w14:paraId="6FC61B28" w14:textId="77777777" w:rsidR="00A8157A" w:rsidRDefault="00A8157A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t xml:space="preserve">Supérieur </w:t>
                                      </w:r>
                                    </w:p>
                                    <w:p w14:paraId="1E0CB7B5" w14:textId="77777777" w:rsidR="00A8157A" w:rsidRPr="00181182" w:rsidRDefault="00A8157A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t>professionnel</w:t>
                                      </w:r>
                                    </w:p>
                                  </w:tc>
                                </w:tr>
                                <w:tr w:rsidR="00A8157A" w:rsidRPr="00181182" w14:paraId="6BA3E2E6" w14:textId="77777777" w:rsidTr="00C67BAB">
                                  <w:trPr>
                                    <w:trHeight w:val="289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682F257F" w14:textId="353646A5" w:rsidR="00A8157A" w:rsidRPr="00181182" w:rsidRDefault="00C67BAB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XXXXXXXX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  <w:shd w:val="clear" w:color="auto" w:fill="C4DCFC"/>
                                    </w:tcPr>
                                    <w:p w14:paraId="73BE6E8C" w14:textId="77777777" w:rsidR="00A8157A" w:rsidRPr="00181182" w:rsidRDefault="00A8157A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t>Expert</w:t>
                                      </w:r>
                                    </w:p>
                                  </w:tc>
                                </w:tr>
                                <w:tr w:rsidR="00A8157A" w:rsidRPr="00181182" w14:paraId="621DEE3D" w14:textId="77777777" w:rsidTr="00C67BA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277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09447D15" w14:textId="263C663E" w:rsidR="00A8157A" w:rsidRDefault="00C67BAB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XXXXXXXX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  <w:shd w:val="clear" w:color="auto" w:fill="auto"/>
                                    </w:tcPr>
                                    <w:p w14:paraId="237F34EB" w14:textId="77777777" w:rsidR="00A8157A" w:rsidRDefault="00A8157A" w:rsidP="00A8157A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t>Expert</w:t>
                                      </w:r>
                                    </w:p>
                                  </w:tc>
                                </w:tr>
                              </w:tbl>
                              <w:p w14:paraId="31499651" w14:textId="77777777" w:rsidR="00A8157A" w:rsidRDefault="00A8157A" w:rsidP="00E02AD5">
                                <w:pPr>
                                  <w:pStyle w:val="Test"/>
                                  <w:jc w:val="left"/>
                                  <w:rPr>
                                    <w:u w:val="single"/>
                                  </w:rPr>
                                </w:pPr>
                              </w:p>
                              <w:p w14:paraId="6F187A70" w14:textId="77777777" w:rsidR="00231465" w:rsidRDefault="00231465" w:rsidP="00E02AD5">
                                <w:pPr>
                                  <w:pStyle w:val="Test"/>
                                  <w:jc w:val="left"/>
                                  <w:rPr>
                                    <w:u w:val="single"/>
                                  </w:rPr>
                                </w:pPr>
                              </w:p>
                              <w:p w14:paraId="191E12CD" w14:textId="77777777" w:rsidR="00181182" w:rsidRPr="001A725B" w:rsidRDefault="00181182" w:rsidP="00E02AD5">
                                <w:pPr>
                                  <w:pStyle w:val="Test"/>
                                  <w:jc w:val="left"/>
                                  <w:rPr>
                                    <w:u w:val="single"/>
                                  </w:rPr>
                                </w:pPr>
                                <w:r w:rsidRPr="001A725B">
                                  <w:rPr>
                                    <w:u w:val="single"/>
                                  </w:rPr>
                                  <w:t>Séance</w:t>
                                </w:r>
                                <w:r w:rsidR="001A725B" w:rsidRPr="001A725B">
                                  <w:rPr>
                                    <w:u w:val="single"/>
                                  </w:rPr>
                                  <w:t> :</w:t>
                                </w:r>
                              </w:p>
                              <w:p w14:paraId="31C3FC8B" w14:textId="77777777" w:rsidR="00A8157A" w:rsidRDefault="00A8157A" w:rsidP="00E02AD5">
                                <w:pPr>
                                  <w:pStyle w:val="Test"/>
                                  <w:jc w:val="left"/>
                                </w:pPr>
                              </w:p>
                              <w:tbl>
                                <w:tblPr>
                                  <w:tblStyle w:val="PV"/>
                                  <w:tblW w:w="0" w:type="auto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blBorders>
                                  <w:tblLook w:val="0480" w:firstRow="0" w:lastRow="0" w:firstColumn="1" w:lastColumn="0" w:noHBand="0" w:noVBand="1"/>
                                </w:tblPr>
                                <w:tblGrid>
                                  <w:gridCol w:w="2122"/>
                                  <w:gridCol w:w="6520"/>
                                </w:tblGrid>
                                <w:tr w:rsidR="001A725B" w:rsidRPr="00181182" w14:paraId="24AB7331" w14:textId="77777777" w:rsidTr="00C67BA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287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46BC3192" w14:textId="77777777" w:rsidR="00181182" w:rsidRPr="00181182" w:rsidRDefault="00181182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Objectif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  <w:shd w:val="clear" w:color="auto" w:fill="C4DCFC"/>
                                    </w:tcPr>
                                    <w:p w14:paraId="3CC6760C" w14:textId="77777777" w:rsidR="00181182" w:rsidRDefault="00181182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1A725B" w:rsidRPr="00181182" w14:paraId="7A2C8A91" w14:textId="77777777" w:rsidTr="00C67BAB">
                                  <w:trPr>
                                    <w:trHeight w:val="287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606EE78E" w14:textId="77777777" w:rsidR="00181182" w:rsidRPr="00181182" w:rsidRDefault="00181182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</w:pPr>
                                      <w:r w:rsidRPr="00181182"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</w:tcPr>
                                    <w:p w14:paraId="19B61ABD" w14:textId="7E40F484" w:rsidR="00181182" w:rsidRPr="00181182" w:rsidRDefault="00C67BAB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2"/>
                                        </w:rPr>
                                        <w:t>28/08/2023</w:t>
                                      </w:r>
                                    </w:p>
                                  </w:tc>
                                </w:tr>
                                <w:tr w:rsidR="001A725B" w:rsidRPr="00181182" w14:paraId="4B14FE2A" w14:textId="77777777" w:rsidTr="00C67BA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287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19CCC893" w14:textId="77777777" w:rsidR="00181182" w:rsidRPr="00181182" w:rsidRDefault="00181182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</w:pPr>
                                      <w:r w:rsidRPr="00181182"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Durée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  <w:shd w:val="clear" w:color="auto" w:fill="C4DCFC"/>
                                    </w:tcPr>
                                    <w:p w14:paraId="60377875" w14:textId="77777777" w:rsidR="00181182" w:rsidRPr="00181182" w:rsidRDefault="00181182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1A725B" w:rsidRPr="00181182" w14:paraId="4FE6D9A9" w14:textId="77777777" w:rsidTr="00C67BAB">
                                  <w:trPr>
                                    <w:trHeight w:val="287"/>
                                  </w:trPr>
                                  <w:tc>
                                    <w:tcPr>
                                      <w:tcW w:w="2122" w:type="dxa"/>
                                      <w:shd w:val="clear" w:color="auto" w:fill="07408D"/>
                                    </w:tcPr>
                                    <w:p w14:paraId="7F676D0B" w14:textId="77777777" w:rsidR="00181182" w:rsidRPr="00181182" w:rsidRDefault="00181182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  <w:r w:rsidRPr="00181182">
                                        <w:rPr>
                                          <w:color w:val="FFFFFF" w:themeColor="background1"/>
                                          <w:sz w:val="24"/>
                                          <w:szCs w:val="22"/>
                                        </w:rPr>
                                        <w:t>Lieu</w:t>
                                      </w:r>
                                    </w:p>
                                  </w:tc>
                                  <w:tc>
                                    <w:tcPr>
                                      <w:tcW w:w="6520" w:type="dxa"/>
                                    </w:tcPr>
                                    <w:p w14:paraId="3DCF2C64" w14:textId="77777777" w:rsidR="00181182" w:rsidRPr="00181182" w:rsidRDefault="00181182" w:rsidP="000C4DA7">
                                      <w:pPr>
                                        <w:pStyle w:val="Test"/>
                                        <w:spacing w:before="120" w:after="120"/>
                                        <w:jc w:val="left"/>
                                        <w:rPr>
                                          <w:sz w:val="24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639005C" w14:textId="77777777" w:rsidR="00181182" w:rsidRPr="0088228C" w:rsidRDefault="00181182" w:rsidP="00E02AD5">
                                <w:pPr>
                                  <w:pStyle w:val="Tes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F1A84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left:0;text-align:left;margin-left:90pt;margin-top:317.35pt;width:453pt;height:335.35pt;z-index:25166540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" filled="f" stroked="f" strokeweight=".5pt">
                    <v:textbox inset="0,0,0,0">
                      <w:txbxContent>
                        <w:p w14:paraId="69E1B46D" w14:textId="77777777" w:rsidR="00A8157A" w:rsidRPr="001A725B" w:rsidRDefault="00A8157A" w:rsidP="00A8157A">
                          <w:pPr>
                            <w:pStyle w:val="Test"/>
                            <w:jc w:val="left"/>
                            <w:rPr>
                              <w:u w:val="single"/>
                            </w:rPr>
                          </w:pPr>
                          <w:r w:rsidRPr="001A725B">
                            <w:rPr>
                              <w:u w:val="single"/>
                            </w:rPr>
                            <w:t>Participant</w:t>
                          </w:r>
                          <w:r>
                            <w:rPr>
                              <w:u w:val="single"/>
                            </w:rPr>
                            <w:t>s :</w:t>
                          </w:r>
                        </w:p>
                        <w:p w14:paraId="12D3B71B" w14:textId="77777777" w:rsidR="00A8157A" w:rsidRDefault="00A8157A" w:rsidP="00A8157A">
                          <w:pPr>
                            <w:pStyle w:val="Test"/>
                            <w:jc w:val="left"/>
                          </w:pPr>
                        </w:p>
                        <w:tbl>
                          <w:tblPr>
                            <w:tblStyle w:val="PV"/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blBorders>
                            <w:tblLook w:val="0480" w:firstRow="0" w:lastRow="0" w:firstColumn="1" w:lastColumn="0" w:noHBand="0" w:noVBand="1"/>
                          </w:tblPr>
                          <w:tblGrid>
                            <w:gridCol w:w="2122"/>
                            <w:gridCol w:w="6520"/>
                          </w:tblGrid>
                          <w:tr w:rsidR="00A8157A" w:rsidRPr="00181182" w14:paraId="66B3BD4D" w14:textId="77777777" w:rsidTr="00C67B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89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5F2443CC" w14:textId="77777777" w:rsidR="00A8157A" w:rsidRPr="00181182" w:rsidRDefault="00A8157A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Jacquet Johan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  <w:shd w:val="clear" w:color="auto" w:fill="C4DCFC"/>
                              </w:tcPr>
                              <w:p w14:paraId="0D49E3C5" w14:textId="568AA373" w:rsidR="00A8157A" w:rsidRPr="00181182" w:rsidRDefault="00C67BAB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</w:rPr>
                                  <w:t>Etudiant à l’ESIG</w:t>
                                </w:r>
                              </w:p>
                            </w:tc>
                          </w:tr>
                          <w:tr w:rsidR="00C67BAB" w:rsidRPr="00181182" w14:paraId="44C7492A" w14:textId="77777777" w:rsidTr="00C67BAB">
                            <w:trPr>
                              <w:trHeight w:val="289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0D6F5766" w14:textId="24AE74BD" w:rsidR="00C67BAB" w:rsidRDefault="00C67BAB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Küttel Léo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  <w:shd w:val="clear" w:color="auto" w:fill="C4DCFC"/>
                              </w:tcPr>
                              <w:p w14:paraId="03789A62" w14:textId="28437E04" w:rsidR="00C67BAB" w:rsidRDefault="00C67BAB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</w:rPr>
                                  <w:t>Etudiant à l’ESIG</w:t>
                                </w:r>
                              </w:p>
                            </w:tc>
                          </w:tr>
                          <w:tr w:rsidR="00A8157A" w:rsidRPr="00181182" w14:paraId="68F05D10" w14:textId="77777777" w:rsidTr="00C67B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89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187230C8" w14:textId="2A30071A" w:rsidR="00A8157A" w:rsidRPr="00181182" w:rsidRDefault="003C55D6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XXXXXXXX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  <w:shd w:val="clear" w:color="auto" w:fill="auto"/>
                              </w:tcPr>
                              <w:p w14:paraId="6FC61B28" w14:textId="77777777" w:rsidR="00A8157A" w:rsidRDefault="00A8157A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</w:rPr>
                                  <w:t xml:space="preserve">Supérieur </w:t>
                                </w:r>
                              </w:p>
                              <w:p w14:paraId="1E0CB7B5" w14:textId="77777777" w:rsidR="00A8157A" w:rsidRPr="00181182" w:rsidRDefault="00A8157A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</w:rPr>
                                  <w:t>professionnel</w:t>
                                </w:r>
                              </w:p>
                            </w:tc>
                          </w:tr>
                          <w:tr w:rsidR="00A8157A" w:rsidRPr="00181182" w14:paraId="6BA3E2E6" w14:textId="77777777" w:rsidTr="00C67BAB">
                            <w:trPr>
                              <w:trHeight w:val="289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682F257F" w14:textId="353646A5" w:rsidR="00A8157A" w:rsidRPr="00181182" w:rsidRDefault="00C67BAB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XXXXXXXX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  <w:shd w:val="clear" w:color="auto" w:fill="C4DCFC"/>
                              </w:tcPr>
                              <w:p w14:paraId="73BE6E8C" w14:textId="77777777" w:rsidR="00A8157A" w:rsidRPr="00181182" w:rsidRDefault="00A8157A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</w:rPr>
                                  <w:t>Expert</w:t>
                                </w:r>
                              </w:p>
                            </w:tc>
                          </w:tr>
                          <w:tr w:rsidR="00A8157A" w:rsidRPr="00181182" w14:paraId="621DEE3D" w14:textId="77777777" w:rsidTr="00C67B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77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09447D15" w14:textId="263C663E" w:rsidR="00A8157A" w:rsidRDefault="00C67BAB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XXXXXXXX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  <w:shd w:val="clear" w:color="auto" w:fill="auto"/>
                              </w:tcPr>
                              <w:p w14:paraId="237F34EB" w14:textId="77777777" w:rsidR="00A8157A" w:rsidRDefault="00A8157A" w:rsidP="00A8157A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</w:rPr>
                                  <w:t>Expert</w:t>
                                </w:r>
                              </w:p>
                            </w:tc>
                          </w:tr>
                        </w:tbl>
                        <w:p w14:paraId="31499651" w14:textId="77777777" w:rsidR="00A8157A" w:rsidRDefault="00A8157A" w:rsidP="00E02AD5">
                          <w:pPr>
                            <w:pStyle w:val="Test"/>
                            <w:jc w:val="left"/>
                            <w:rPr>
                              <w:u w:val="single"/>
                            </w:rPr>
                          </w:pPr>
                        </w:p>
                        <w:p w14:paraId="6F187A70" w14:textId="77777777" w:rsidR="00231465" w:rsidRDefault="00231465" w:rsidP="00E02AD5">
                          <w:pPr>
                            <w:pStyle w:val="Test"/>
                            <w:jc w:val="left"/>
                            <w:rPr>
                              <w:u w:val="single"/>
                            </w:rPr>
                          </w:pPr>
                        </w:p>
                        <w:p w14:paraId="191E12CD" w14:textId="77777777" w:rsidR="00181182" w:rsidRPr="001A725B" w:rsidRDefault="00181182" w:rsidP="00E02AD5">
                          <w:pPr>
                            <w:pStyle w:val="Test"/>
                            <w:jc w:val="left"/>
                            <w:rPr>
                              <w:u w:val="single"/>
                            </w:rPr>
                          </w:pPr>
                          <w:r w:rsidRPr="001A725B">
                            <w:rPr>
                              <w:u w:val="single"/>
                            </w:rPr>
                            <w:t>Séance</w:t>
                          </w:r>
                          <w:r w:rsidR="001A725B" w:rsidRPr="001A725B">
                            <w:rPr>
                              <w:u w:val="single"/>
                            </w:rPr>
                            <w:t> :</w:t>
                          </w:r>
                        </w:p>
                        <w:p w14:paraId="31C3FC8B" w14:textId="77777777" w:rsidR="00A8157A" w:rsidRDefault="00A8157A" w:rsidP="00E02AD5">
                          <w:pPr>
                            <w:pStyle w:val="Test"/>
                            <w:jc w:val="left"/>
                          </w:pPr>
                        </w:p>
                        <w:tbl>
                          <w:tblPr>
                            <w:tblStyle w:val="PV"/>
                            <w:tblW w:w="0" w:type="auto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blBorders>
                            <w:tblLook w:val="0480" w:firstRow="0" w:lastRow="0" w:firstColumn="1" w:lastColumn="0" w:noHBand="0" w:noVBand="1"/>
                          </w:tblPr>
                          <w:tblGrid>
                            <w:gridCol w:w="2122"/>
                            <w:gridCol w:w="6520"/>
                          </w:tblGrid>
                          <w:tr w:rsidR="001A725B" w:rsidRPr="00181182" w14:paraId="24AB7331" w14:textId="77777777" w:rsidTr="00C67B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87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46BC3192" w14:textId="77777777" w:rsidR="00181182" w:rsidRPr="00181182" w:rsidRDefault="00181182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Objectif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  <w:shd w:val="clear" w:color="auto" w:fill="C4DCFC"/>
                              </w:tcPr>
                              <w:p w14:paraId="3CC6760C" w14:textId="77777777" w:rsidR="00181182" w:rsidRDefault="00181182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1A725B" w:rsidRPr="00181182" w14:paraId="7A2C8A91" w14:textId="77777777" w:rsidTr="00C67BAB">
                            <w:trPr>
                              <w:trHeight w:val="287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606EE78E" w14:textId="77777777" w:rsidR="00181182" w:rsidRPr="00181182" w:rsidRDefault="00181182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</w:pPr>
                                <w:r w:rsidRPr="00181182"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</w:tcPr>
                              <w:p w14:paraId="19B61ABD" w14:textId="7E40F484" w:rsidR="00181182" w:rsidRPr="00181182" w:rsidRDefault="00C67BAB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</w:rPr>
                                  <w:t>28/08/2023</w:t>
                                </w:r>
                              </w:p>
                            </w:tc>
                          </w:tr>
                          <w:tr w:rsidR="001A725B" w:rsidRPr="00181182" w14:paraId="4B14FE2A" w14:textId="77777777" w:rsidTr="00C67BA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287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19CCC893" w14:textId="77777777" w:rsidR="00181182" w:rsidRPr="00181182" w:rsidRDefault="00181182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</w:pPr>
                                <w:r w:rsidRPr="00181182"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Durée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  <w:shd w:val="clear" w:color="auto" w:fill="C4DCFC"/>
                              </w:tcPr>
                              <w:p w14:paraId="60377875" w14:textId="77777777" w:rsidR="00181182" w:rsidRPr="00181182" w:rsidRDefault="00181182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</w:p>
                            </w:tc>
                          </w:tr>
                          <w:tr w:rsidR="001A725B" w:rsidRPr="00181182" w14:paraId="4FE6D9A9" w14:textId="77777777" w:rsidTr="00C67BAB">
                            <w:trPr>
                              <w:trHeight w:val="287"/>
                            </w:trPr>
                            <w:tc>
                              <w:tcPr>
                                <w:tcW w:w="2122" w:type="dxa"/>
                                <w:shd w:val="clear" w:color="auto" w:fill="07408D"/>
                              </w:tcPr>
                              <w:p w14:paraId="7F676D0B" w14:textId="77777777" w:rsidR="00181182" w:rsidRPr="00181182" w:rsidRDefault="00181182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  <w:r w:rsidRPr="00181182">
                                  <w:rPr>
                                    <w:color w:val="FFFFFF" w:themeColor="background1"/>
                                    <w:sz w:val="24"/>
                                    <w:szCs w:val="22"/>
                                  </w:rPr>
                                  <w:t>Lieu</w:t>
                                </w:r>
                              </w:p>
                            </w:tc>
                            <w:tc>
                              <w:tcPr>
                                <w:tcW w:w="6520" w:type="dxa"/>
                              </w:tcPr>
                              <w:p w14:paraId="3DCF2C64" w14:textId="77777777" w:rsidR="00181182" w:rsidRPr="00181182" w:rsidRDefault="00181182" w:rsidP="000C4DA7">
                                <w:pPr>
                                  <w:pStyle w:val="Test"/>
                                  <w:spacing w:before="120" w:after="120"/>
                                  <w:jc w:val="left"/>
                                  <w:rPr>
                                    <w:sz w:val="24"/>
                                    <w:szCs w:val="22"/>
                                  </w:rPr>
                                </w:pPr>
                              </w:p>
                            </w:tc>
                          </w:tr>
                        </w:tbl>
                        <w:p w14:paraId="6639005C" w14:textId="77777777" w:rsidR="00181182" w:rsidRPr="0088228C" w:rsidRDefault="00181182" w:rsidP="00E02AD5">
                          <w:pPr>
                            <w:pStyle w:val="Test"/>
                            <w:jc w:val="left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C4D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97ECEB" wp14:editId="6668D227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3072342</wp:posOffset>
                    </wp:positionV>
                    <wp:extent cx="5753100" cy="624840"/>
                    <wp:effectExtent l="0" t="0" r="13335" b="381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42B8" w14:textId="77777777" w:rsidR="00DA1C58" w:rsidRDefault="003C55D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8228C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Proces-verbal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951B4" w14:textId="77777777" w:rsidR="00DA1C58" w:rsidRDefault="00181182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97ECEB" id="Zone de texte 113" o:spid="_x0000_s1027" type="#_x0000_t202" style="position:absolute;left:0;text-align:left;margin-left:89.3pt;margin-top:241.9pt;width:453pt;height:4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" filled="f" stroked="f" strokeweight=".5pt">
                    <v:textbox inset="0,0,0,0">
                      <w:txbxContent>
                        <w:p w14:paraId="412142B8" w14:textId="77777777" w:rsidR="00DA1C58" w:rsidRDefault="003C55D6">
                          <w:pPr>
                            <w:pStyle w:val="Sansinterligne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8228C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Proces-verbal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951B4" w14:textId="77777777" w:rsidR="00DA1C58" w:rsidRDefault="00181182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86B9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5319C1" wp14:editId="350FD70F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7826103</wp:posOffset>
                    </wp:positionV>
                    <wp:extent cx="5753100" cy="892810"/>
                    <wp:effectExtent l="0" t="0" r="13335" b="2540"/>
                    <wp:wrapSquare wrapText="bothSides"/>
                    <wp:docPr id="7" name="Zone de text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92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928DE5" w14:textId="77777777" w:rsidR="002B76C3" w:rsidRDefault="00C67BAB" w:rsidP="002B76C3">
                                    <w:pPr>
                                      <w:pStyle w:val="Sansinterligne"/>
                                      <w:spacing w:after="40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Utilisateur Windows</w:t>
                                    </w:r>
                                  </w:p>
                                </w:sdtContent>
                              </w:sdt>
                              <w:p w14:paraId="6D5A3C3E" w14:textId="77777777" w:rsidR="002B76C3" w:rsidRDefault="003C55D6" w:rsidP="002B76C3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76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Service des infrastructures</w:t>
                                    </w:r>
                                  </w:sdtContent>
                                </w:sdt>
                              </w:p>
                              <w:p w14:paraId="39C5FD40" w14:textId="77777777" w:rsidR="002B76C3" w:rsidRDefault="003C55D6" w:rsidP="002B76C3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Versio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76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V0.</w:t>
                                    </w:r>
                                    <w:r w:rsidR="006928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7B915B49" w14:textId="77777777" w:rsidR="002B76C3" w:rsidRDefault="003C55D6" w:rsidP="002B76C3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ate"/>
                                    <w:tag w:val="Date"/>
                                    <w:id w:val="-1979290041"/>
                                    <w:date w:fullDate="2023-03-08T00:00:00Z">
                                      <w:dateFormat w:val="dd.MM.yyyy"/>
                                      <w:lid w:val="fr-CH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9283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fr-CH"/>
                                      </w:rPr>
                                      <w:t>08.03.2023</w:t>
                                    </w:r>
                                  </w:sdtContent>
                                </w:sdt>
                                <w:r w:rsidR="002B76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267F3F6" w14:textId="77777777" w:rsidR="002B76C3" w:rsidRDefault="002B76C3" w:rsidP="002B76C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319C1" id="Zone de texte 7" o:spid="_x0000_s1028" type="#_x0000_t202" style="position:absolute;left:0;text-align:left;margin-left:44.95pt;margin-top:616.25pt;width:453pt;height:70.3pt;z-index:251663360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928DE5" w14:textId="77777777" w:rsidR="002B76C3" w:rsidRDefault="00C67BAB" w:rsidP="002B76C3">
                              <w:pPr>
                                <w:pStyle w:val="Sansinterligne"/>
                                <w:spacing w:after="40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Utilisateur Windows</w:t>
                              </w:r>
                            </w:p>
                          </w:sdtContent>
                        </w:sdt>
                        <w:p w14:paraId="6D5A3C3E" w14:textId="77777777" w:rsidR="002B76C3" w:rsidRDefault="003C55D6" w:rsidP="002B76C3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76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Service des infrastructures</w:t>
                              </w:r>
                            </w:sdtContent>
                          </w:sdt>
                        </w:p>
                        <w:p w14:paraId="39C5FD40" w14:textId="77777777" w:rsidR="002B76C3" w:rsidRDefault="003C55D6" w:rsidP="002B76C3">
                          <w:pPr>
                            <w:pStyle w:val="Sansinterligne"/>
                            <w:spacing w:after="40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Versio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B76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V0.</w:t>
                              </w:r>
                              <w:r w:rsidR="006928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</w:t>
                              </w:r>
                            </w:sdtContent>
                          </w:sdt>
                        </w:p>
                        <w:p w14:paraId="7B915B49" w14:textId="77777777" w:rsidR="002B76C3" w:rsidRDefault="003C55D6" w:rsidP="002B76C3">
                          <w:pPr>
                            <w:pStyle w:val="Sansinterligne"/>
                            <w:spacing w:after="40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ate"/>
                              <w:tag w:val="Date"/>
                              <w:id w:val="-1979290041"/>
                              <w:date w:fullDate="2023-03-08T00:00:00Z">
                                <w:dateFormat w:val="dd.MM.yyyy"/>
                                <w:lid w:val="fr-CH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9283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fr-CH"/>
                                </w:rPr>
                                <w:t>08.03.2023</w:t>
                              </w:r>
                            </w:sdtContent>
                          </w:sdt>
                          <w:r w:rsidR="002B76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267F3F6" w14:textId="77777777" w:rsidR="002B76C3" w:rsidRDefault="002B76C3" w:rsidP="002B76C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A1C5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BA1B0A" wp14:editId="3355E99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7408D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06D91E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" filled="f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" filled="f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A1C58">
            <w:rPr>
              <w:sz w:val="22"/>
            </w:rPr>
            <w:br w:type="page"/>
          </w:r>
        </w:p>
      </w:sdtContent>
    </w:sdt>
    <w:p w14:paraId="39095154" w14:textId="77777777" w:rsidR="00AE4527" w:rsidRDefault="001F6AD6" w:rsidP="00C67BAB">
      <w:pPr>
        <w:pStyle w:val="Titre1"/>
      </w:pPr>
      <w:r>
        <w:lastRenderedPageBreak/>
        <w:t>Déroulement de la séance</w:t>
      </w:r>
    </w:p>
    <w:p w14:paraId="3581C574" w14:textId="77777777" w:rsidR="00F81B05" w:rsidRPr="00F81B05" w:rsidRDefault="00F81B05" w:rsidP="00F81B05">
      <w:pPr>
        <w:rPr>
          <w:lang w:val="fr-FR" w:eastAsia="fr-FR"/>
        </w:rPr>
      </w:pPr>
    </w:p>
    <w:p w14:paraId="4E80C6FC" w14:textId="77777777" w:rsidR="001F11EA" w:rsidRDefault="001F11EA" w:rsidP="00C67BAB">
      <w:pPr>
        <w:pStyle w:val="Titre1"/>
      </w:pPr>
      <w:r>
        <w:t>Tâche</w:t>
      </w:r>
      <w:r w:rsidR="009E0BB4">
        <w:t>s</w:t>
      </w:r>
      <w:r>
        <w:t xml:space="preserve"> à réaliser</w:t>
      </w:r>
    </w:p>
    <w:p w14:paraId="3D5E9534" w14:textId="77777777" w:rsidR="00554AEF" w:rsidRDefault="00554AEF">
      <w:pPr>
        <w:spacing w:after="0"/>
        <w:jc w:val="left"/>
        <w:rPr>
          <w:lang w:val="fr-FR" w:eastAsia="fr-FR"/>
        </w:rPr>
      </w:pPr>
      <w:r>
        <w:rPr>
          <w:lang w:val="fr-FR" w:eastAsia="fr-FR"/>
        </w:rPr>
        <w:br w:type="page"/>
      </w:r>
    </w:p>
    <w:p w14:paraId="708EB5B1" w14:textId="77777777" w:rsidR="00AE4527" w:rsidRDefault="00DB5E66" w:rsidP="00C67BAB">
      <w:pPr>
        <w:pStyle w:val="Titre1"/>
      </w:pPr>
      <w:r>
        <w:lastRenderedPageBreak/>
        <w:t>Signatures de validation</w:t>
      </w:r>
    </w:p>
    <w:p w14:paraId="2DDD4448" w14:textId="77777777" w:rsidR="001F6AD6" w:rsidRDefault="001F6AD6" w:rsidP="001F6AD6">
      <w:pPr>
        <w:rPr>
          <w:lang w:eastAsia="fr-FR"/>
        </w:rPr>
        <w:sectPr w:rsidR="001F6AD6" w:rsidSect="00DA1C58">
          <w:headerReference w:type="default" r:id="rId12"/>
          <w:footerReference w:type="default" r:id="rId13"/>
          <w:headerReference w:type="first" r:id="rId14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  <w:r w:rsidRPr="00C64304">
        <w:rPr>
          <w:b/>
          <w:bCs/>
          <w:lang w:eastAsia="fr-FR"/>
        </w:rPr>
        <w:t>Date et lieu</w:t>
      </w:r>
      <w:r>
        <w:rPr>
          <w:lang w:eastAsia="fr-FR"/>
        </w:rPr>
        <w:t> :</w:t>
      </w:r>
      <w:r w:rsidR="00F81B05">
        <w:rPr>
          <w:lang w:eastAsia="fr-FR"/>
        </w:rPr>
        <w:t> ???</w:t>
      </w:r>
    </w:p>
    <w:p w14:paraId="1C915719" w14:textId="77777777" w:rsidR="001F6AD6" w:rsidRDefault="001F6AD6" w:rsidP="001F6AD6">
      <w:pPr>
        <w:rPr>
          <w:lang w:eastAsia="fr-FR"/>
        </w:rPr>
      </w:pPr>
    </w:p>
    <w:p w14:paraId="0EC724DD" w14:textId="77777777" w:rsidR="001F6AD6" w:rsidRPr="00B972BD" w:rsidRDefault="001F6AD6" w:rsidP="001F6AD6">
      <w:pPr>
        <w:rPr>
          <w:b/>
          <w:bCs/>
          <w:lang w:eastAsia="fr-FR"/>
        </w:rPr>
      </w:pPr>
      <w:r w:rsidRPr="00B972BD">
        <w:rPr>
          <w:b/>
          <w:bCs/>
          <w:lang w:eastAsia="fr-FR"/>
        </w:rPr>
        <w:t xml:space="preserve">Candidat </w:t>
      </w:r>
    </w:p>
    <w:p w14:paraId="08DDF068" w14:textId="77777777" w:rsidR="001F6AD6" w:rsidRDefault="001F6AD6" w:rsidP="001F6AD6">
      <w:pPr>
        <w:rPr>
          <w:lang w:eastAsia="fr-FR"/>
        </w:rPr>
      </w:pPr>
      <w:r>
        <w:rPr>
          <w:lang w:eastAsia="fr-FR"/>
        </w:rPr>
        <w:t>Jacquet Johan</w:t>
      </w:r>
    </w:p>
    <w:p w14:paraId="455C6926" w14:textId="77777777" w:rsidR="001F6AD6" w:rsidRDefault="001F6AD6" w:rsidP="001F6AD6">
      <w:pPr>
        <w:rPr>
          <w:lang w:eastAsia="fr-FR"/>
        </w:rPr>
      </w:pPr>
    </w:p>
    <w:p w14:paraId="053AA675" w14:textId="77777777" w:rsidR="001F6AD6" w:rsidRDefault="003C55D6" w:rsidP="001F6AD6">
      <w:pPr>
        <w:rPr>
          <w:lang w:eastAsia="fr-FR"/>
        </w:rPr>
      </w:pPr>
      <w:r>
        <w:rPr>
          <w:lang w:eastAsia="fr-FR"/>
        </w:rPr>
        <w:pict w14:anchorId="7E26D7D2">
          <v:rect id="_x0000_i1026" style="width:0;height:1.5pt" o:hralign="center" o:hrstd="t" o:hr="t" fillcolor="#a0a0a0" stroked="f"/>
        </w:pict>
      </w:r>
    </w:p>
    <w:p w14:paraId="36108D34" w14:textId="77777777" w:rsidR="001F6AD6" w:rsidRPr="002C0818" w:rsidRDefault="001F6AD6" w:rsidP="001F6AD6">
      <w:pPr>
        <w:rPr>
          <w:b/>
          <w:bCs/>
          <w:lang w:eastAsia="fr-FR"/>
        </w:rPr>
      </w:pPr>
      <w:r w:rsidRPr="002C0818">
        <w:rPr>
          <w:b/>
          <w:bCs/>
          <w:lang w:eastAsia="fr-FR"/>
        </w:rPr>
        <w:t>Expert</w:t>
      </w:r>
    </w:p>
    <w:p w14:paraId="3405CE4C" w14:textId="77777777" w:rsidR="001F6AD6" w:rsidRDefault="002C0818" w:rsidP="001F6AD6">
      <w:pPr>
        <w:rPr>
          <w:lang w:eastAsia="fr-FR"/>
        </w:rPr>
      </w:pPr>
      <w:r>
        <w:rPr>
          <w:lang w:eastAsia="fr-FR"/>
        </w:rPr>
        <w:t>Bélet Johann</w:t>
      </w:r>
    </w:p>
    <w:p w14:paraId="5DC7FB3F" w14:textId="77777777" w:rsidR="001F6AD6" w:rsidRDefault="001F6AD6" w:rsidP="001F6AD6">
      <w:pPr>
        <w:rPr>
          <w:lang w:eastAsia="fr-FR"/>
        </w:rPr>
      </w:pPr>
    </w:p>
    <w:p w14:paraId="5BFE7E38" w14:textId="77777777" w:rsidR="001F6AD6" w:rsidRDefault="003C55D6" w:rsidP="001F6AD6">
      <w:pPr>
        <w:rPr>
          <w:lang w:eastAsia="fr-FR"/>
        </w:rPr>
      </w:pPr>
      <w:r>
        <w:rPr>
          <w:lang w:eastAsia="fr-FR"/>
        </w:rPr>
        <w:pict w14:anchorId="33327CB7">
          <v:rect id="_x0000_i1027" style="width:0;height:1.5pt" o:hralign="center" o:hrstd="t" o:hr="t" fillcolor="#a0a0a0" stroked="f"/>
        </w:pict>
      </w:r>
    </w:p>
    <w:p w14:paraId="4D3D1E7B" w14:textId="77777777" w:rsidR="001F6AD6" w:rsidRDefault="001F6AD6" w:rsidP="001F6AD6">
      <w:pPr>
        <w:rPr>
          <w:b/>
          <w:bCs/>
          <w:lang w:eastAsia="fr-FR"/>
        </w:rPr>
      </w:pPr>
    </w:p>
    <w:p w14:paraId="3CC7435A" w14:textId="77777777" w:rsidR="001F6AD6" w:rsidRPr="00B972BD" w:rsidRDefault="001F6AD6" w:rsidP="001F6AD6">
      <w:pPr>
        <w:rPr>
          <w:b/>
          <w:bCs/>
          <w:lang w:eastAsia="fr-FR"/>
        </w:rPr>
      </w:pPr>
      <w:r w:rsidRPr="00B972BD">
        <w:rPr>
          <w:b/>
          <w:bCs/>
          <w:lang w:eastAsia="fr-FR"/>
        </w:rPr>
        <w:t>Supérieur professionnel</w:t>
      </w:r>
    </w:p>
    <w:p w14:paraId="436FB866" w14:textId="77777777" w:rsidR="001F6AD6" w:rsidRDefault="001F6AD6" w:rsidP="001F6AD6">
      <w:pPr>
        <w:rPr>
          <w:lang w:eastAsia="fr-FR"/>
        </w:rPr>
      </w:pPr>
      <w:r>
        <w:rPr>
          <w:lang w:eastAsia="fr-FR"/>
        </w:rPr>
        <w:t>Kottelat Valentin</w:t>
      </w:r>
    </w:p>
    <w:p w14:paraId="3001FFB1" w14:textId="77777777" w:rsidR="001F6AD6" w:rsidRDefault="001F6AD6" w:rsidP="001F6AD6">
      <w:pPr>
        <w:rPr>
          <w:lang w:eastAsia="fr-FR"/>
        </w:rPr>
      </w:pPr>
    </w:p>
    <w:p w14:paraId="57BAEC96" w14:textId="77777777" w:rsidR="001F6AD6" w:rsidRDefault="003C55D6" w:rsidP="001F6AD6">
      <w:pPr>
        <w:rPr>
          <w:lang w:eastAsia="fr-FR"/>
        </w:rPr>
      </w:pPr>
      <w:r>
        <w:rPr>
          <w:lang w:eastAsia="fr-FR"/>
        </w:rPr>
        <w:pict w14:anchorId="32E741D6">
          <v:rect id="_x0000_i1028" style="width:0;height:1.5pt" o:hralign="center" o:hrstd="t" o:hr="t" fillcolor="#a0a0a0" stroked="f"/>
        </w:pict>
      </w:r>
    </w:p>
    <w:p w14:paraId="391314AE" w14:textId="77777777" w:rsidR="001F6AD6" w:rsidRPr="002C0818" w:rsidRDefault="001F6AD6" w:rsidP="001F6AD6">
      <w:pPr>
        <w:rPr>
          <w:b/>
          <w:bCs/>
          <w:lang w:eastAsia="fr-FR"/>
        </w:rPr>
      </w:pPr>
      <w:r w:rsidRPr="002C0818">
        <w:rPr>
          <w:b/>
          <w:bCs/>
          <w:lang w:eastAsia="fr-FR"/>
        </w:rPr>
        <w:t>Expert</w:t>
      </w:r>
    </w:p>
    <w:p w14:paraId="2C0D170D" w14:textId="77777777" w:rsidR="001F6AD6" w:rsidRDefault="002C0818" w:rsidP="001F6AD6">
      <w:pPr>
        <w:rPr>
          <w:lang w:eastAsia="fr-FR"/>
        </w:rPr>
      </w:pPr>
      <w:r>
        <w:rPr>
          <w:lang w:eastAsia="fr-FR"/>
        </w:rPr>
        <w:t>Hêche Francis</w:t>
      </w:r>
    </w:p>
    <w:p w14:paraId="0D3A1E46" w14:textId="77777777" w:rsidR="001F6AD6" w:rsidRDefault="001F6AD6" w:rsidP="001F6AD6">
      <w:pPr>
        <w:rPr>
          <w:lang w:eastAsia="fr-FR"/>
        </w:rPr>
      </w:pPr>
    </w:p>
    <w:p w14:paraId="09A82106" w14:textId="77777777" w:rsidR="001F6AD6" w:rsidRDefault="003C55D6" w:rsidP="001F6AD6">
      <w:pPr>
        <w:rPr>
          <w:lang w:eastAsia="fr-FR"/>
        </w:rPr>
        <w:sectPr w:rsidR="001F6AD6" w:rsidSect="001F6AD6">
          <w:type w:val="continuous"/>
          <w:pgSz w:w="11906" w:h="16838"/>
          <w:pgMar w:top="1134" w:right="1134" w:bottom="1134" w:left="1134" w:header="709" w:footer="709" w:gutter="0"/>
          <w:pgNumType w:start="0"/>
          <w:cols w:num="2" w:space="708"/>
          <w:titlePg/>
          <w:docGrid w:linePitch="360"/>
        </w:sectPr>
      </w:pPr>
      <w:r>
        <w:rPr>
          <w:lang w:eastAsia="fr-FR"/>
        </w:rPr>
        <w:pict w14:anchorId="6CD581E9">
          <v:rect id="_x0000_i1029" style="width:0;height:1.5pt" o:hralign="center" o:hrstd="t" o:hr="t" fillcolor="#a0a0a0" stroked="f"/>
        </w:pict>
      </w:r>
    </w:p>
    <w:p w14:paraId="1207A27F" w14:textId="77777777" w:rsidR="001F6AD6" w:rsidRDefault="001F6AD6" w:rsidP="001F11EA">
      <w:pPr>
        <w:rPr>
          <w:lang w:eastAsia="fr-FR"/>
        </w:rPr>
      </w:pPr>
    </w:p>
    <w:sectPr w:rsidR="001F6AD6" w:rsidSect="001F6AD6">
      <w:type w:val="continuous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786B" w14:textId="77777777" w:rsidR="00C67BAB" w:rsidRDefault="00C67BAB" w:rsidP="008D0E12">
      <w:r>
        <w:separator/>
      </w:r>
    </w:p>
  </w:endnote>
  <w:endnote w:type="continuationSeparator" w:id="0">
    <w:p w14:paraId="152C1E27" w14:textId="77777777" w:rsidR="00C67BAB" w:rsidRDefault="00C67BAB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55BA" w14:textId="77777777" w:rsidR="006474F6" w:rsidRDefault="006474F6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DF177F2" w14:textId="77777777" w:rsidR="0048566C" w:rsidRPr="002B76C3" w:rsidRDefault="006474F6" w:rsidP="002B76C3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spacing w:after="0"/>
      <w:ind w:left="-142"/>
      <w:rPr>
        <w:rFonts w:cs="Arial"/>
        <w:sz w:val="16"/>
        <w:szCs w:val="16"/>
      </w:rPr>
    </w:pPr>
    <w:r w:rsidRPr="00DE04AA">
      <w:rPr>
        <w:rFonts w:cs="Arial"/>
        <w:sz w:val="16"/>
        <w:szCs w:val="16"/>
      </w:rPr>
      <w:fldChar w:fldCharType="begin"/>
    </w:r>
    <w:r w:rsidRPr="00DE04AA">
      <w:rPr>
        <w:rFonts w:cs="Arial"/>
        <w:sz w:val="16"/>
        <w:szCs w:val="16"/>
      </w:rPr>
      <w:instrText xml:space="preserve"> USERADDRESS  \* FirstCap  \* MERGEFORMAT </w:instrText>
    </w:r>
    <w:r w:rsidRPr="00DE04AA"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tab/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PAGE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 w:rsidR="00F57C8C">
      <w:rPr>
        <w:rStyle w:val="Numrodepage"/>
        <w:rFonts w:ascii="Arial" w:hAnsi="Arial" w:cs="Arial"/>
        <w:noProof/>
        <w:szCs w:val="20"/>
      </w:rPr>
      <w:t>1</w:t>
    </w:r>
    <w:r w:rsidRPr="00DE04AA">
      <w:rPr>
        <w:rStyle w:val="Numrodepage"/>
        <w:rFonts w:ascii="Arial" w:hAnsi="Arial" w:cs="Arial"/>
        <w:szCs w:val="20"/>
      </w:rPr>
      <w:fldChar w:fldCharType="end"/>
    </w:r>
    <w:r w:rsidRPr="00DE04AA">
      <w:rPr>
        <w:rStyle w:val="Numrodepage"/>
        <w:rFonts w:ascii="Arial" w:hAnsi="Arial" w:cs="Arial"/>
        <w:szCs w:val="20"/>
      </w:rPr>
      <w:t>/</w:t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NUMPAGES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 w:rsidR="00F57C8C">
      <w:rPr>
        <w:rStyle w:val="Numrodepage"/>
        <w:rFonts w:ascii="Arial" w:hAnsi="Arial" w:cs="Arial"/>
        <w:noProof/>
        <w:szCs w:val="20"/>
      </w:rPr>
      <w:t>1</w:t>
    </w:r>
    <w:r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FAAA" w14:textId="77777777" w:rsidR="00C67BAB" w:rsidRDefault="00C67BAB" w:rsidP="008D0E12">
      <w:r>
        <w:separator/>
      </w:r>
    </w:p>
  </w:footnote>
  <w:footnote w:type="continuationSeparator" w:id="0">
    <w:p w14:paraId="5A184D64" w14:textId="77777777" w:rsidR="00C67BAB" w:rsidRDefault="00C67BAB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190"/>
      <w:gridCol w:w="3402"/>
    </w:tblGrid>
    <w:tr w:rsidR="00C67BAB" w:rsidRPr="00F4547F" w14:paraId="5F9F74CD" w14:textId="77777777" w:rsidTr="00EA72CB">
      <w:trPr>
        <w:trHeight w:val="272"/>
      </w:trPr>
      <w:tc>
        <w:tcPr>
          <w:tcW w:w="3189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37F80E41" w14:textId="77777777" w:rsidR="00C67BAB" w:rsidRPr="0000613A" w:rsidRDefault="00C67BAB" w:rsidP="00C67BAB">
          <w:pPr>
            <w:pStyle w:val="En-tte"/>
          </w:pPr>
          <w:bookmarkStart w:id="0" w:name="_Hlk144129705"/>
          <w:bookmarkStart w:id="1" w:name="_Hlk144129706"/>
          <w:r>
            <w:t>PROJET</w:t>
          </w:r>
        </w:p>
      </w:tc>
      <w:tc>
        <w:tcPr>
          <w:tcW w:w="319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424798FF" w14:textId="77777777" w:rsidR="00C67BAB" w:rsidRPr="0000613A" w:rsidRDefault="00C67BAB" w:rsidP="00C67BAB">
          <w:pPr>
            <w:pStyle w:val="En-tte"/>
          </w:pPr>
          <w:r>
            <w:t>INFORMATIQUE DE GESTION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4FC5501E" w14:textId="77777777" w:rsidR="00C67BAB" w:rsidRPr="00F4547F" w:rsidRDefault="00C67BAB" w:rsidP="00C67BAB">
          <w:pPr>
            <w:pStyle w:val="En-tte"/>
          </w:pPr>
          <w:r>
            <w:rPr>
              <w:noProof/>
            </w:rPr>
            <w:drawing>
              <wp:inline distT="0" distB="0" distL="0" distR="0" wp14:anchorId="42239CE7" wp14:editId="6B4733DD">
                <wp:extent cx="2121535" cy="461010"/>
                <wp:effectExtent l="0" t="0" r="0" b="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7BAB" w:rsidRPr="00F4547F" w14:paraId="00E35FF2" w14:textId="77777777" w:rsidTr="00EA72CB">
      <w:trPr>
        <w:trHeight w:val="527"/>
      </w:trPr>
      <w:tc>
        <w:tcPr>
          <w:tcW w:w="6379" w:type="dxa"/>
          <w:gridSpan w:val="2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50B784" w14:textId="71819479" w:rsidR="00C67BAB" w:rsidRPr="00C46C7A" w:rsidRDefault="00C67BAB" w:rsidP="00C67BAB">
          <w:pPr>
            <w:pStyle w:val="En-tte"/>
            <w:rPr>
              <w:b/>
              <w:bCs/>
            </w:rPr>
          </w:pPr>
          <w:r>
            <w:t xml:space="preserve"> </w:t>
          </w:r>
          <w:r w:rsidRPr="00C46C7A">
            <w:rPr>
              <w:b/>
              <w:bCs/>
            </w:rPr>
            <w:t xml:space="preserve">XXXXXX : </w:t>
          </w:r>
          <w:r>
            <w:rPr>
              <w:b/>
              <w:bCs/>
            </w:rPr>
            <w:t>PROCES-VERBALE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A9CEAAA" w14:textId="77777777" w:rsidR="00C67BAB" w:rsidRDefault="00C67BAB" w:rsidP="00C67BAB">
          <w:pPr>
            <w:pStyle w:val="En-tte"/>
            <w:rPr>
              <w:noProof/>
            </w:rPr>
          </w:pPr>
        </w:p>
      </w:tc>
    </w:tr>
    <w:tr w:rsidR="003C55D6" w:rsidRPr="00F4547F" w14:paraId="42E7653D" w14:textId="77777777" w:rsidTr="00D80F5D">
      <w:trPr>
        <w:trHeight w:val="305"/>
      </w:trPr>
      <w:tc>
        <w:tcPr>
          <w:tcW w:w="637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42CB382" w14:textId="3F4C93B7" w:rsidR="003C55D6" w:rsidRPr="00F4547F" w:rsidRDefault="003C55D6" w:rsidP="00C67BAB">
          <w:pPr>
            <w:pStyle w:val="En-tte"/>
          </w:pPr>
          <w:r>
            <w:t xml:space="preserve"> ESIG1 – INFG1 – XXXXX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31EF42EE" w14:textId="77777777" w:rsidR="003C55D6" w:rsidRPr="00F4547F" w:rsidRDefault="003C55D6" w:rsidP="00C67BAB">
          <w:pPr>
            <w:pStyle w:val="En-tte"/>
          </w:pPr>
        </w:p>
      </w:tc>
    </w:tr>
    <w:bookmarkEnd w:id="0"/>
    <w:bookmarkEnd w:id="1"/>
  </w:tbl>
  <w:p w14:paraId="20FF5D2C" w14:textId="77777777" w:rsidR="006474F6" w:rsidRPr="00121E5A" w:rsidRDefault="006474F6" w:rsidP="00E52BB9">
    <w:pPr>
      <w:pStyle w:val="En-tte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089C" w14:textId="6C54C865" w:rsidR="00F53B02" w:rsidRDefault="00C67BAB" w:rsidP="00E110EC">
    <w:pPr>
      <w:pStyle w:val="En-tte"/>
    </w:pPr>
    <w:r>
      <w:rPr>
        <w:noProof/>
      </w:rPr>
      <w:drawing>
        <wp:inline distT="0" distB="0" distL="0" distR="0" wp14:anchorId="22814F0A" wp14:editId="55C1FD1C">
          <wp:extent cx="2121535" cy="46101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E110EC">
      <w:tab/>
    </w:r>
    <w:r w:rsidR="002B0F03">
      <w:rPr>
        <w:noProof/>
      </w:rPr>
      <w:drawing>
        <wp:inline distT="0" distB="0" distL="0" distR="0" wp14:anchorId="7414A741" wp14:editId="57615C14">
          <wp:extent cx="1466694" cy="526384"/>
          <wp:effectExtent l="0" t="0" r="635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978" cy="530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5D6">
      <w:pict w14:anchorId="4D1641A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0424"/>
    <w:multiLevelType w:val="hybridMultilevel"/>
    <w:tmpl w:val="921A5E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04EB8"/>
    <w:multiLevelType w:val="multilevel"/>
    <w:tmpl w:val="4DDA225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4"/>
  </w:num>
  <w:num w:numId="6">
    <w:abstractNumId w:val="2"/>
  </w:num>
  <w:num w:numId="7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AB"/>
    <w:rsid w:val="00003E98"/>
    <w:rsid w:val="00005CC9"/>
    <w:rsid w:val="0000613A"/>
    <w:rsid w:val="0002228F"/>
    <w:rsid w:val="00030AEF"/>
    <w:rsid w:val="00031647"/>
    <w:rsid w:val="00033676"/>
    <w:rsid w:val="00040249"/>
    <w:rsid w:val="00042376"/>
    <w:rsid w:val="000502AC"/>
    <w:rsid w:val="000565A3"/>
    <w:rsid w:val="00076B22"/>
    <w:rsid w:val="00080DDA"/>
    <w:rsid w:val="00092637"/>
    <w:rsid w:val="000955F3"/>
    <w:rsid w:val="00096A9D"/>
    <w:rsid w:val="000976E9"/>
    <w:rsid w:val="000B1103"/>
    <w:rsid w:val="000B7D90"/>
    <w:rsid w:val="000C11F2"/>
    <w:rsid w:val="000C3379"/>
    <w:rsid w:val="000C46C9"/>
    <w:rsid w:val="000C4DA7"/>
    <w:rsid w:val="000C529C"/>
    <w:rsid w:val="000D1F90"/>
    <w:rsid w:val="000D2706"/>
    <w:rsid w:val="00110547"/>
    <w:rsid w:val="00110E5C"/>
    <w:rsid w:val="00121E5A"/>
    <w:rsid w:val="00130F75"/>
    <w:rsid w:val="00135444"/>
    <w:rsid w:val="001421FA"/>
    <w:rsid w:val="0015698D"/>
    <w:rsid w:val="00181182"/>
    <w:rsid w:val="00186ED1"/>
    <w:rsid w:val="001874D8"/>
    <w:rsid w:val="001A725B"/>
    <w:rsid w:val="001B3AD3"/>
    <w:rsid w:val="001D4FDF"/>
    <w:rsid w:val="001E474F"/>
    <w:rsid w:val="001F0434"/>
    <w:rsid w:val="001F11EA"/>
    <w:rsid w:val="001F6AD6"/>
    <w:rsid w:val="00200BE9"/>
    <w:rsid w:val="00201C3A"/>
    <w:rsid w:val="00211113"/>
    <w:rsid w:val="0021255C"/>
    <w:rsid w:val="00224905"/>
    <w:rsid w:val="0022633A"/>
    <w:rsid w:val="00231465"/>
    <w:rsid w:val="00240A88"/>
    <w:rsid w:val="00241761"/>
    <w:rsid w:val="00254F07"/>
    <w:rsid w:val="00271002"/>
    <w:rsid w:val="00281EC3"/>
    <w:rsid w:val="002824B1"/>
    <w:rsid w:val="00292E90"/>
    <w:rsid w:val="002B0F03"/>
    <w:rsid w:val="002B687F"/>
    <w:rsid w:val="002B76C3"/>
    <w:rsid w:val="002C0818"/>
    <w:rsid w:val="002C4699"/>
    <w:rsid w:val="002D23A0"/>
    <w:rsid w:val="002D6FDD"/>
    <w:rsid w:val="002F67C4"/>
    <w:rsid w:val="00310EAD"/>
    <w:rsid w:val="00320B3D"/>
    <w:rsid w:val="00321010"/>
    <w:rsid w:val="003340C7"/>
    <w:rsid w:val="00385C2E"/>
    <w:rsid w:val="00395DEC"/>
    <w:rsid w:val="003C55D6"/>
    <w:rsid w:val="003D40E7"/>
    <w:rsid w:val="003D7C87"/>
    <w:rsid w:val="003E2213"/>
    <w:rsid w:val="003E3B01"/>
    <w:rsid w:val="0040488D"/>
    <w:rsid w:val="004143B9"/>
    <w:rsid w:val="00427C55"/>
    <w:rsid w:val="00452287"/>
    <w:rsid w:val="0045290D"/>
    <w:rsid w:val="00465A18"/>
    <w:rsid w:val="00471C10"/>
    <w:rsid w:val="00483D5C"/>
    <w:rsid w:val="0048566C"/>
    <w:rsid w:val="0049320C"/>
    <w:rsid w:val="004A0D87"/>
    <w:rsid w:val="004B7AE8"/>
    <w:rsid w:val="004D1F4E"/>
    <w:rsid w:val="004D25D8"/>
    <w:rsid w:val="004D51D2"/>
    <w:rsid w:val="004D6448"/>
    <w:rsid w:val="004E6B4A"/>
    <w:rsid w:val="004F1041"/>
    <w:rsid w:val="00507C19"/>
    <w:rsid w:val="00520C27"/>
    <w:rsid w:val="005240A6"/>
    <w:rsid w:val="00554AEF"/>
    <w:rsid w:val="00572E3E"/>
    <w:rsid w:val="00592FFD"/>
    <w:rsid w:val="005A6271"/>
    <w:rsid w:val="005A6E75"/>
    <w:rsid w:val="005C4B6E"/>
    <w:rsid w:val="005C579F"/>
    <w:rsid w:val="005D14EE"/>
    <w:rsid w:val="005D2279"/>
    <w:rsid w:val="005D49AC"/>
    <w:rsid w:val="005E2F6F"/>
    <w:rsid w:val="005E4941"/>
    <w:rsid w:val="00604A67"/>
    <w:rsid w:val="006135D6"/>
    <w:rsid w:val="00621937"/>
    <w:rsid w:val="00626BA1"/>
    <w:rsid w:val="00630E5C"/>
    <w:rsid w:val="00631446"/>
    <w:rsid w:val="00634A4C"/>
    <w:rsid w:val="00646DDD"/>
    <w:rsid w:val="006474F6"/>
    <w:rsid w:val="00651396"/>
    <w:rsid w:val="00651C8E"/>
    <w:rsid w:val="00667801"/>
    <w:rsid w:val="00683312"/>
    <w:rsid w:val="00692834"/>
    <w:rsid w:val="00695883"/>
    <w:rsid w:val="006A09B6"/>
    <w:rsid w:val="006C55E2"/>
    <w:rsid w:val="006C60D9"/>
    <w:rsid w:val="006C6F8B"/>
    <w:rsid w:val="006D5DBF"/>
    <w:rsid w:val="006F6EFF"/>
    <w:rsid w:val="0071088B"/>
    <w:rsid w:val="00714A52"/>
    <w:rsid w:val="0071679C"/>
    <w:rsid w:val="007213B2"/>
    <w:rsid w:val="00724B89"/>
    <w:rsid w:val="00747CC8"/>
    <w:rsid w:val="007542C6"/>
    <w:rsid w:val="00763894"/>
    <w:rsid w:val="00764994"/>
    <w:rsid w:val="00776D5A"/>
    <w:rsid w:val="00786B9F"/>
    <w:rsid w:val="00791AC5"/>
    <w:rsid w:val="00796354"/>
    <w:rsid w:val="00796EF9"/>
    <w:rsid w:val="007B1944"/>
    <w:rsid w:val="007C6FFF"/>
    <w:rsid w:val="007F0BD4"/>
    <w:rsid w:val="008171AE"/>
    <w:rsid w:val="00823AEB"/>
    <w:rsid w:val="008355F7"/>
    <w:rsid w:val="00843CD8"/>
    <w:rsid w:val="0085229E"/>
    <w:rsid w:val="008551BB"/>
    <w:rsid w:val="008607BD"/>
    <w:rsid w:val="008744FE"/>
    <w:rsid w:val="0088228C"/>
    <w:rsid w:val="00885A8F"/>
    <w:rsid w:val="008A07F7"/>
    <w:rsid w:val="008A5A3A"/>
    <w:rsid w:val="008C1676"/>
    <w:rsid w:val="008D0E12"/>
    <w:rsid w:val="008D2764"/>
    <w:rsid w:val="008E4EA3"/>
    <w:rsid w:val="00912808"/>
    <w:rsid w:val="009170CA"/>
    <w:rsid w:val="0091792C"/>
    <w:rsid w:val="00921931"/>
    <w:rsid w:val="0092230F"/>
    <w:rsid w:val="00923032"/>
    <w:rsid w:val="00924903"/>
    <w:rsid w:val="00945816"/>
    <w:rsid w:val="00950BC2"/>
    <w:rsid w:val="00951F22"/>
    <w:rsid w:val="009523CC"/>
    <w:rsid w:val="00953A61"/>
    <w:rsid w:val="0097517D"/>
    <w:rsid w:val="00991159"/>
    <w:rsid w:val="009C2071"/>
    <w:rsid w:val="009D2B07"/>
    <w:rsid w:val="009D7034"/>
    <w:rsid w:val="009E0BB4"/>
    <w:rsid w:val="009E4CF7"/>
    <w:rsid w:val="009E51EB"/>
    <w:rsid w:val="00A00C2D"/>
    <w:rsid w:val="00A166C9"/>
    <w:rsid w:val="00A20F9E"/>
    <w:rsid w:val="00A21833"/>
    <w:rsid w:val="00A25629"/>
    <w:rsid w:val="00A44FBA"/>
    <w:rsid w:val="00A56A06"/>
    <w:rsid w:val="00A679FE"/>
    <w:rsid w:val="00A72BAE"/>
    <w:rsid w:val="00A8157A"/>
    <w:rsid w:val="00AB0B7B"/>
    <w:rsid w:val="00AC3E4A"/>
    <w:rsid w:val="00AE4527"/>
    <w:rsid w:val="00AE7A0B"/>
    <w:rsid w:val="00B13019"/>
    <w:rsid w:val="00B150BB"/>
    <w:rsid w:val="00B32D85"/>
    <w:rsid w:val="00B47568"/>
    <w:rsid w:val="00B52505"/>
    <w:rsid w:val="00B66208"/>
    <w:rsid w:val="00B66461"/>
    <w:rsid w:val="00B706E4"/>
    <w:rsid w:val="00BA4DB7"/>
    <w:rsid w:val="00BB0DE6"/>
    <w:rsid w:val="00BB3862"/>
    <w:rsid w:val="00BB505B"/>
    <w:rsid w:val="00BC6201"/>
    <w:rsid w:val="00BD08BA"/>
    <w:rsid w:val="00BD5540"/>
    <w:rsid w:val="00BF1677"/>
    <w:rsid w:val="00C05297"/>
    <w:rsid w:val="00C06886"/>
    <w:rsid w:val="00C21C99"/>
    <w:rsid w:val="00C26AA3"/>
    <w:rsid w:val="00C365F8"/>
    <w:rsid w:val="00C441AC"/>
    <w:rsid w:val="00C52A15"/>
    <w:rsid w:val="00C67BAB"/>
    <w:rsid w:val="00C77B07"/>
    <w:rsid w:val="00CA5179"/>
    <w:rsid w:val="00CB23E7"/>
    <w:rsid w:val="00CC6CEF"/>
    <w:rsid w:val="00CD5726"/>
    <w:rsid w:val="00CE58C1"/>
    <w:rsid w:val="00D02A69"/>
    <w:rsid w:val="00D445EF"/>
    <w:rsid w:val="00DA1C58"/>
    <w:rsid w:val="00DB5E66"/>
    <w:rsid w:val="00DC0225"/>
    <w:rsid w:val="00DC0E38"/>
    <w:rsid w:val="00DE04AA"/>
    <w:rsid w:val="00DE6F46"/>
    <w:rsid w:val="00DF5F0B"/>
    <w:rsid w:val="00E02AD5"/>
    <w:rsid w:val="00E110EC"/>
    <w:rsid w:val="00E22F48"/>
    <w:rsid w:val="00E2452F"/>
    <w:rsid w:val="00E400FB"/>
    <w:rsid w:val="00E4029C"/>
    <w:rsid w:val="00E429DC"/>
    <w:rsid w:val="00E52BB9"/>
    <w:rsid w:val="00E53B9C"/>
    <w:rsid w:val="00E83D30"/>
    <w:rsid w:val="00EB594C"/>
    <w:rsid w:val="00EC2B25"/>
    <w:rsid w:val="00EC4BAC"/>
    <w:rsid w:val="00ED0981"/>
    <w:rsid w:val="00ED3320"/>
    <w:rsid w:val="00EF40DC"/>
    <w:rsid w:val="00F10ED5"/>
    <w:rsid w:val="00F15CEA"/>
    <w:rsid w:val="00F26EAC"/>
    <w:rsid w:val="00F37F62"/>
    <w:rsid w:val="00F443D0"/>
    <w:rsid w:val="00F4547F"/>
    <w:rsid w:val="00F50DCA"/>
    <w:rsid w:val="00F53B02"/>
    <w:rsid w:val="00F54954"/>
    <w:rsid w:val="00F57C8C"/>
    <w:rsid w:val="00F81B05"/>
    <w:rsid w:val="00F96EFC"/>
    <w:rsid w:val="00FA0F8C"/>
    <w:rsid w:val="00FA5308"/>
    <w:rsid w:val="00FB0B43"/>
    <w:rsid w:val="00FB1934"/>
    <w:rsid w:val="00FD026A"/>
    <w:rsid w:val="00FD06F1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B40F35"/>
  <w15:docId w15:val="{893F5186-B21D-429B-8A32-C8FC3488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5B"/>
    <w:pPr>
      <w:spacing w:after="200"/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C67BAB"/>
    <w:pPr>
      <w:keepNext/>
      <w:numPr>
        <w:numId w:val="2"/>
      </w:numPr>
      <w:pBdr>
        <w:bottom w:val="single" w:sz="2" w:space="1" w:color="FFFFFF" w:themeColor="background1"/>
      </w:pBdr>
      <w:shd w:val="clear" w:color="auto" w:fill="07408D"/>
      <w:spacing w:before="120" w:after="120"/>
      <w:ind w:left="431" w:hanging="431"/>
      <w:outlineLvl w:val="0"/>
    </w:pPr>
    <w:rPr>
      <w:b/>
      <w:color w:val="FFFFFF"/>
      <w:sz w:val="26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9D2B07"/>
    <w:pPr>
      <w:keepNext/>
      <w:numPr>
        <w:ilvl w:val="1"/>
        <w:numId w:val="2"/>
      </w:numPr>
      <w:shd w:val="clear" w:color="auto" w:fill="E6E6E6" w:themeFill="background1" w:themeFillShade="E6"/>
      <w:spacing w:before="240" w:after="240"/>
      <w:ind w:left="578" w:hanging="578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D445EF"/>
    <w:pPr>
      <w:keepNext/>
      <w:numPr>
        <w:ilvl w:val="2"/>
        <w:numId w:val="2"/>
      </w:numPr>
      <w:spacing w:before="120" w:after="120"/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D445EF"/>
    <w:pPr>
      <w:keepNext/>
      <w:numPr>
        <w:ilvl w:val="3"/>
        <w:numId w:val="2"/>
      </w:numPr>
      <w:spacing w:before="120" w:after="120"/>
      <w:ind w:left="862" w:hanging="862"/>
      <w:jc w:val="center"/>
      <w:outlineLvl w:val="3"/>
    </w:pPr>
    <w:rPr>
      <w:rFonts w:ascii="Tahoma" w:hAnsi="Tahoma"/>
      <w:b/>
      <w:sz w:val="4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D445EF"/>
    <w:pPr>
      <w:keepNext/>
      <w:numPr>
        <w:ilvl w:val="4"/>
        <w:numId w:val="2"/>
      </w:numPr>
      <w:spacing w:before="120" w:after="120"/>
      <w:ind w:left="1009" w:hanging="1009"/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D2B07"/>
    <w:pPr>
      <w:spacing w:after="480"/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C67BAB"/>
    <w:rPr>
      <w:rFonts w:ascii="Arial" w:eastAsia="Times New Roman" w:hAnsi="Arial"/>
      <w:b/>
      <w:color w:val="FFFFFF"/>
      <w:sz w:val="26"/>
      <w:shd w:val="clear" w:color="auto" w:fill="07408D"/>
      <w:lang w:val="fr-FR" w:eastAsia="fr-FR"/>
    </w:rPr>
  </w:style>
  <w:style w:type="character" w:customStyle="1" w:styleId="Titre2Car">
    <w:name w:val="Titre 2 Car"/>
    <w:link w:val="Titre2"/>
    <w:rsid w:val="009D2B07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D445EF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D445EF"/>
    <w:rPr>
      <w:rFonts w:ascii="Tahoma" w:eastAsia="Times New Roman" w:hAnsi="Tahoma"/>
      <w:b/>
      <w:sz w:val="40"/>
      <w:lang w:eastAsia="fr-FR"/>
    </w:rPr>
  </w:style>
  <w:style w:type="character" w:customStyle="1" w:styleId="Titre5Car">
    <w:name w:val="Titre 5 Car"/>
    <w:link w:val="Titre5"/>
    <w:rsid w:val="00D445EF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rsid w:val="006D5DBF"/>
    <w:rPr>
      <w:rFonts w:ascii="Tahoma" w:eastAsia="Times New Roman" w:hAnsi="Tahoma"/>
      <w:b/>
      <w:sz w:val="22"/>
      <w:lang w:eastAsia="fr-FR"/>
    </w:rPr>
  </w:style>
  <w:style w:type="character" w:customStyle="1" w:styleId="Titre7Car">
    <w:name w:val="Titre 7 Car"/>
    <w:link w:val="Titre7"/>
    <w:rsid w:val="006D5DBF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rsid w:val="006D5DBF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rsid w:val="006D5DBF"/>
    <w:rPr>
      <w:rFonts w:ascii="Tahoma" w:eastAsia="Times New Roman" w:hAnsi="Tahoma"/>
      <w:b/>
      <w:color w:val="FFFFFF"/>
      <w:sz w:val="40"/>
      <w:lang w:eastAsia="fr-FR"/>
    </w:rPr>
  </w:style>
  <w:style w:type="table" w:styleId="Tableausimple1">
    <w:name w:val="Plain Table 1"/>
    <w:basedOn w:val="TableauNormal"/>
    <w:uiPriority w:val="41"/>
    <w:rsid w:val="00AC3E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1C58"/>
    <w:rPr>
      <w:rFonts w:ascii="Arial" w:eastAsia="Times New Roman" w:hAnsi="Arial"/>
      <w:sz w:val="24"/>
      <w:szCs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3E2213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230F"/>
    <w:pPr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DC005C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B1103"/>
    <w:pPr>
      <w:spacing w:after="100"/>
    </w:pPr>
  </w:style>
  <w:style w:type="paragraph" w:customStyle="1" w:styleId="Test">
    <w:name w:val="Test"/>
    <w:basedOn w:val="Sansinterligne"/>
    <w:link w:val="TestCar"/>
    <w:qFormat/>
    <w:rsid w:val="00DB5E66"/>
    <w:rPr>
      <w:sz w:val="28"/>
    </w:rPr>
  </w:style>
  <w:style w:type="character" w:customStyle="1" w:styleId="TestCar">
    <w:name w:val="Test Car"/>
    <w:basedOn w:val="SansinterligneCar"/>
    <w:link w:val="Test"/>
    <w:rsid w:val="00DB5E66"/>
    <w:rPr>
      <w:rFonts w:ascii="Arial" w:eastAsia="Times New Roman" w:hAnsi="Arial"/>
      <w:sz w:val="28"/>
      <w:szCs w:val="24"/>
      <w:lang w:val="fr-FR" w:eastAsia="fr-FR"/>
    </w:rPr>
  </w:style>
  <w:style w:type="table" w:styleId="TableauGrille6Couleur-Accentuation2">
    <w:name w:val="Grid Table 6 Colorful Accent 2"/>
    <w:basedOn w:val="TableauNormal"/>
    <w:uiPriority w:val="51"/>
    <w:rsid w:val="00BB505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PV">
    <w:name w:val="PV"/>
    <w:basedOn w:val="TableauNormal"/>
    <w:uiPriority w:val="99"/>
    <w:rsid w:val="00181182"/>
    <w:tblPr>
      <w:tblStyleRowBandSize w:val="1"/>
      <w:tblStyleColBandSize w:val="1"/>
    </w:tblPr>
    <w:tcPr>
      <w:shd w:val="clear" w:color="auto" w:fill="auto"/>
    </w:tcPr>
    <w:tblStylePr w:type="band1Vert">
      <w:tblPr/>
      <w:tcPr>
        <w:shd w:val="clear" w:color="auto" w:fill="DC005C"/>
      </w:tcPr>
    </w:tblStylePr>
    <w:tblStylePr w:type="band1Horz">
      <w:tblPr/>
      <w:tcPr>
        <w:shd w:val="clear" w:color="auto" w:fill="FFE1E6"/>
      </w:tcPr>
    </w:tblStylePr>
  </w:style>
  <w:style w:type="table" w:styleId="Grilledetableauclaire">
    <w:name w:val="Grid Table Light"/>
    <w:basedOn w:val="TableauNormal"/>
    <w:uiPriority w:val="40"/>
    <w:rsid w:val="000955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5Fonc-Accentuation2">
    <w:name w:val="Grid Table 5 Dark Accent 2"/>
    <w:basedOn w:val="TableauNormal"/>
    <w:uiPriority w:val="50"/>
    <w:rsid w:val="00095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lledutableau">
    <w:name w:val="Table Grid"/>
    <w:basedOn w:val="TableauNormal"/>
    <w:rsid w:val="00181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rvc03\eleves_esig\leo.kuttel\Documents\GitHub\ESIG-PROG-2023\doc\PV\ESIG-INFG1-LKU-JJA-PV-Template_V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2023-01-17T00:00:00</PublishDate>
  <Abstract/>
  <CompanyAddress>V0.1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653660-0c76-4160-bb5c-f092d3819d5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7D7B9C4E9D54FBEF1B458550B0482" ma:contentTypeVersion="7" ma:contentTypeDescription="Crée un document." ma:contentTypeScope="" ma:versionID="22f74ad7b95b7f832d02d020ae3d82a0">
  <xsd:schema xmlns:xsd="http://www.w3.org/2001/XMLSchema" xmlns:xs="http://www.w3.org/2001/XMLSchema" xmlns:p="http://schemas.microsoft.com/office/2006/metadata/properties" xmlns:ns2="0a653660-0c76-4160-bb5c-f092d3819d57" targetNamespace="http://schemas.microsoft.com/office/2006/metadata/properties" ma:root="true" ma:fieldsID="efcaaae4f8576502bb0e6f3bda01bcd4" ns2:_="">
    <xsd:import namespace="0a653660-0c76-4160-bb5c-f092d3819d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653660-0c76-4160-bb5c-f092d3819d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BAF48F-F50C-42F5-A958-B156A53BAE0D}">
  <ds:schemaRefs>
    <ds:schemaRef ds:uri="http://schemas.microsoft.com/office/2006/metadata/properties"/>
    <ds:schemaRef ds:uri="http://schemas.microsoft.com/office/infopath/2007/PartnerControls"/>
    <ds:schemaRef ds:uri="0a653660-0c76-4160-bb5c-f092d3819d57"/>
  </ds:schemaRefs>
</ds:datastoreItem>
</file>

<file path=customXml/itemProps3.xml><?xml version="1.0" encoding="utf-8"?>
<ds:datastoreItem xmlns:ds="http://schemas.openxmlformats.org/officeDocument/2006/customXml" ds:itemID="{4FFBBB6B-61D9-4C1B-9DC5-181D58BA6D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AA418E-C14F-41CA-810D-C3E09886D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653660-0c76-4160-bb5c-f092d3819d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FB8C6B1-F6F5-4CA1-AAF7-1887D1F050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ESIG-INFG1-LKU-JJA-PV-Template_V1.dotx</Template>
  <TotalTime>9</TotalTime>
  <Pages>3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Proces-verbal</vt:lpstr>
    </vt:vector>
  </TitlesOfParts>
  <Company>Service des infrastructures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Proces-verbal</dc:title>
  <dc:subject/>
  <dc:creator>Utilisateur Windows</dc:creator>
  <cp:lastModifiedBy>Léo Küttel</cp:lastModifiedBy>
  <cp:revision>1</cp:revision>
  <cp:lastPrinted>2012-06-26T07:48:00Z</cp:lastPrinted>
  <dcterms:created xsi:type="dcterms:W3CDTF">2023-08-28T13:53:00Z</dcterms:created>
  <dcterms:modified xsi:type="dcterms:W3CDTF">2023-08-28T14:05:00Z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0x0101009267D7B9C4E9D54FBEF1B458550B0482</vt:lpwstr>
  </property>
</Properties>
</file>